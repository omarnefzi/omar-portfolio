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459" w:tblpY="-1157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E5E7C19" w14:textId="77777777" w:rsidTr="00AB22C4">
        <w:trPr>
          <w:trHeight w:val="4410"/>
        </w:trPr>
        <w:tc>
          <w:tcPr>
            <w:tcW w:w="3600" w:type="dxa"/>
            <w:vAlign w:val="bottom"/>
          </w:tcPr>
          <w:p w14:paraId="7AEEAC9A" w14:textId="3E7CE949" w:rsidR="001B2ABD" w:rsidRDefault="00AA3B16" w:rsidP="00AA3B16">
            <w:pPr>
              <w:tabs>
                <w:tab w:val="left" w:pos="990"/>
              </w:tabs>
              <w:spacing w:before="72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23C5B4" wp14:editId="4AF1F5E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457200</wp:posOffset>
                  </wp:positionV>
                  <wp:extent cx="1751330" cy="2597785"/>
                  <wp:effectExtent l="0" t="0" r="1270" b="0"/>
                  <wp:wrapNone/>
                  <wp:docPr id="199185345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853453" name="Image 199185345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330" cy="259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31608C67" w14:textId="77777777" w:rsidR="001B2ABD" w:rsidRDefault="001B2ABD" w:rsidP="00AB22C4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7282AC3" w14:textId="77777777" w:rsidR="00AB22C4" w:rsidRPr="00AA3B16" w:rsidRDefault="00AB22C4" w:rsidP="00AA3B16">
            <w:pPr>
              <w:pStyle w:val="Titre"/>
              <w:spacing w:before="240" w:after="600"/>
              <w:rPr>
                <w:rFonts w:asciiTheme="majorBidi" w:hAnsiTheme="majorBidi" w:cstheme="majorBidi"/>
              </w:rPr>
            </w:pPr>
            <w:r w:rsidRPr="00AA3B16">
              <w:rPr>
                <w:rFonts w:asciiTheme="majorBidi" w:hAnsiTheme="majorBidi" w:cstheme="majorBidi"/>
              </w:rPr>
              <w:t>omar nefzi</w:t>
            </w:r>
          </w:p>
          <w:p w14:paraId="25ADFA0D" w14:textId="1643C849" w:rsidR="001B2ABD" w:rsidRDefault="001B2ABD" w:rsidP="00AB22C4">
            <w:pPr>
              <w:pStyle w:val="Titre"/>
            </w:pPr>
          </w:p>
        </w:tc>
      </w:tr>
      <w:tr w:rsidR="001B2ABD" w14:paraId="25E8FF95" w14:textId="77777777" w:rsidTr="00AB22C4">
        <w:tc>
          <w:tcPr>
            <w:tcW w:w="3600" w:type="dxa"/>
          </w:tcPr>
          <w:p w14:paraId="29CB877A" w14:textId="4B7A4AD1" w:rsidR="001B2ABD" w:rsidRDefault="001B2ABD" w:rsidP="00AB22C4">
            <w:pPr>
              <w:pStyle w:val="Titre3"/>
            </w:pPr>
          </w:p>
          <w:p w14:paraId="7D7765B8" w14:textId="1F7BD78F" w:rsidR="00036450" w:rsidRPr="00CB0055" w:rsidRDefault="00000000" w:rsidP="00AB22C4">
            <w:pPr>
              <w:pStyle w:val="Titre3"/>
            </w:pPr>
            <w:sdt>
              <w:sdtPr>
                <w:id w:val="-1954003311"/>
                <w:placeholder>
                  <w:docPart w:val="D397879F15D746FFB81EED8344B1D313"/>
                </w:placeholder>
                <w:temporary/>
                <w:showingPlcHdr/>
                <w15:appearance w15:val="hidden"/>
              </w:sdtPr>
              <w:sdtContent>
                <w:r w:rsidR="00CB0055" w:rsidRPr="00CB0055">
                  <w:t>Contact</w:t>
                </w:r>
              </w:sdtContent>
            </w:sdt>
            <w:r w:rsidR="00AA3B16">
              <w:t xml:space="preserve"> :</w:t>
            </w:r>
          </w:p>
          <w:sdt>
            <w:sdtPr>
              <w:id w:val="1111563247"/>
              <w:placeholder>
                <w:docPart w:val="9E4D1423C63142A0B2CE75C766637587"/>
              </w:placeholder>
              <w:temporary/>
              <w:showingPlcHdr/>
              <w15:appearance w15:val="hidden"/>
            </w:sdtPr>
            <w:sdtContent>
              <w:p w14:paraId="68862EB0" w14:textId="77777777" w:rsidR="004D3011" w:rsidRDefault="004D3011" w:rsidP="00AB22C4">
                <w:r w:rsidRPr="0012407D">
                  <w:rPr>
                    <w:b/>
                    <w:bCs/>
                  </w:rPr>
                  <w:t>PHONE:</w:t>
                </w:r>
              </w:p>
            </w:sdtContent>
          </w:sdt>
          <w:p w14:paraId="7EBA1709" w14:textId="1A997146" w:rsidR="004D3011" w:rsidRDefault="00261A5F" w:rsidP="00AB22C4">
            <w:r>
              <w:t>52776978</w:t>
            </w:r>
          </w:p>
          <w:p w14:paraId="4412B333" w14:textId="77777777" w:rsidR="004D3011" w:rsidRPr="004D3011" w:rsidRDefault="004D3011" w:rsidP="00AB22C4"/>
          <w:p w14:paraId="33CC87C4" w14:textId="0428760D" w:rsidR="00261A5F" w:rsidRPr="0012407D" w:rsidRDefault="0012407D" w:rsidP="00AB22C4">
            <w:pP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</w:pPr>
            <w:r w:rsidRPr="0012407D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>LinkedIn:</w:t>
            </w:r>
          </w:p>
          <w:p w14:paraId="57BFCA4C" w14:textId="344938E4" w:rsidR="004D3011" w:rsidRDefault="00000000" w:rsidP="00AB22C4">
            <w:hyperlink r:id="rId7" w:history="1">
              <w:r w:rsidR="00261A5F" w:rsidRPr="007933B3">
                <w:rPr>
                  <w:rStyle w:val="Lienhypertexte"/>
                </w:rPr>
                <w:t>https://www.linkedin.com/in/omar-nefzi-a41960264/</w:t>
              </w:r>
            </w:hyperlink>
          </w:p>
          <w:p w14:paraId="692F3110" w14:textId="77777777" w:rsidR="00261A5F" w:rsidRDefault="00261A5F" w:rsidP="00AB22C4"/>
          <w:sdt>
            <w:sdtPr>
              <w:rPr>
                <w:b/>
                <w:bCs/>
              </w:rPr>
              <w:id w:val="-240260293"/>
              <w:placeholder>
                <w:docPart w:val="9CBDDE0BC4EE455993FC3160108C40A0"/>
              </w:placeholder>
              <w:temporary/>
              <w:showingPlcHdr/>
              <w15:appearance w15:val="hidden"/>
            </w:sdtPr>
            <w:sdtContent>
              <w:p w14:paraId="73C0A79D" w14:textId="77777777" w:rsidR="004D3011" w:rsidRPr="0012407D" w:rsidRDefault="004D3011" w:rsidP="00AB22C4">
                <w:pPr>
                  <w:rPr>
                    <w:b/>
                    <w:bCs/>
                  </w:rPr>
                </w:pPr>
                <w:r w:rsidRPr="0012407D">
                  <w:rPr>
                    <w:b/>
                    <w:bCs/>
                  </w:rPr>
                  <w:t>EMAIL:</w:t>
                </w:r>
              </w:p>
            </w:sdtContent>
          </w:sdt>
          <w:p w14:paraId="40EB225A" w14:textId="42B3C7E5" w:rsidR="00036450" w:rsidRDefault="00AA3B16" w:rsidP="00AB22C4">
            <w:hyperlink r:id="rId8" w:history="1">
              <w:r w:rsidRPr="00562F84">
                <w:rPr>
                  <w:rStyle w:val="Lienhypertexte"/>
                </w:rPr>
                <w:t>Omarnefzi001@gmail.com</w:t>
              </w:r>
            </w:hyperlink>
            <w:r>
              <w:t>.</w:t>
            </w:r>
          </w:p>
          <w:p w14:paraId="52868986" w14:textId="77777777" w:rsidR="00AA3B16" w:rsidRDefault="00AA3B16" w:rsidP="00AB22C4"/>
          <w:p w14:paraId="0C321344" w14:textId="77777777" w:rsidR="00AA3B16" w:rsidRPr="00E4381A" w:rsidRDefault="00AA3B16" w:rsidP="00AB22C4">
            <w:pPr>
              <w:rPr>
                <w:rStyle w:val="Lienhypertexte"/>
              </w:rPr>
            </w:pPr>
          </w:p>
          <w:p w14:paraId="188E60B1" w14:textId="7691F987" w:rsidR="00AA3B16" w:rsidRDefault="00AA3B16" w:rsidP="00AA3B16">
            <w:pPr>
              <w:pStyle w:val="Titre3"/>
            </w:pPr>
            <w:r>
              <w:t>SKILLS:</w:t>
            </w:r>
          </w:p>
          <w:p w14:paraId="5E963594" w14:textId="77777777" w:rsidR="0012407D" w:rsidRDefault="0012407D" w:rsidP="0012407D">
            <w:r>
              <w:t>Technical Skills</w:t>
            </w:r>
          </w:p>
          <w:p w14:paraId="439249F4" w14:textId="77777777" w:rsidR="0012407D" w:rsidRDefault="0012407D" w:rsidP="0012407D">
            <w:r>
              <w:t>Active Listening</w:t>
            </w:r>
          </w:p>
          <w:p w14:paraId="5E2BF1A7" w14:textId="77777777" w:rsidR="0012407D" w:rsidRDefault="0012407D" w:rsidP="0012407D">
            <w:r>
              <w:t>Time Management</w:t>
            </w:r>
          </w:p>
          <w:p w14:paraId="56E26F9B" w14:textId="77777777" w:rsidR="0012407D" w:rsidRDefault="0012407D" w:rsidP="0012407D">
            <w:r>
              <w:t>Teamwork</w:t>
            </w:r>
          </w:p>
          <w:p w14:paraId="05760025" w14:textId="0416922B" w:rsidR="00AA3B16" w:rsidRPr="0012407D" w:rsidRDefault="0012407D" w:rsidP="0012407D">
            <w:r>
              <w:t xml:space="preserve">Customer </w:t>
            </w:r>
            <w:r>
              <w:t>Service</w:t>
            </w:r>
          </w:p>
          <w:p w14:paraId="6465B2AE" w14:textId="53EF53B6" w:rsidR="004D3011" w:rsidRPr="004D3011" w:rsidRDefault="004D3011" w:rsidP="00AB22C4"/>
        </w:tc>
        <w:tc>
          <w:tcPr>
            <w:tcW w:w="720" w:type="dxa"/>
          </w:tcPr>
          <w:p w14:paraId="2C84A25E" w14:textId="77777777" w:rsidR="001B2ABD" w:rsidRDefault="001B2ABD" w:rsidP="00AB22C4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87C3652" w14:textId="58088DB6" w:rsidR="00486CEE" w:rsidRPr="007F3D8D" w:rsidRDefault="0012407D" w:rsidP="00486CEE">
            <w:pPr>
              <w:rPr>
                <w:b/>
                <w:bCs/>
                <w:color w:val="0070C0"/>
                <w:sz w:val="40"/>
                <w:szCs w:val="40"/>
              </w:rPr>
            </w:pPr>
            <w:r w:rsidRPr="007F3D8D">
              <w:rPr>
                <w:b/>
                <w:bCs/>
                <w:color w:val="0070C0"/>
                <w:sz w:val="40"/>
                <w:szCs w:val="40"/>
              </w:rPr>
              <w:t>PROFILE</w:t>
            </w:r>
            <w:r>
              <w:rPr>
                <w:b/>
                <w:bCs/>
                <w:color w:val="0070C0"/>
                <w:sz w:val="40"/>
                <w:szCs w:val="40"/>
              </w:rPr>
              <w:t>:</w:t>
            </w:r>
          </w:p>
          <w:p w14:paraId="403CC261" w14:textId="77777777" w:rsidR="00486CEE" w:rsidRDefault="00486CEE" w:rsidP="00486CEE">
            <w:r w:rsidRPr="007F3D8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am a highly motivated individual with strong analytical and critical thinking skills developed through my degree in History and current pursuit of a Master's in Archaeology. As an experienced front-end developer with expertise in HTML, CSS, JavaScript, and React JS, I have a keen eye for detail and a creative problem-solving approach to building visually appealing and functional websites. I am passionate about front-end development and continuously seek opportunities to expand my skills. I thrive in collaborative environments and enjoy working with others to bring ideas to life. With my diverse background and experience, I bring a unique perspective and skill set to any team or project.</w:t>
            </w:r>
          </w:p>
          <w:p w14:paraId="0BD946D2" w14:textId="77777777" w:rsidR="00AB22C4" w:rsidRDefault="00AB22C4" w:rsidP="00AB22C4">
            <w:pPr>
              <w:pStyle w:val="Titre2"/>
            </w:pPr>
          </w:p>
          <w:p w14:paraId="7755ABDD" w14:textId="776B1572" w:rsidR="001B2ABD" w:rsidRPr="0012407D" w:rsidRDefault="00000000" w:rsidP="00AB22C4">
            <w:pPr>
              <w:pStyle w:val="Titre2"/>
              <w:rPr>
                <w:color w:val="0070C0"/>
                <w:sz w:val="28"/>
                <w:szCs w:val="28"/>
                <w:lang w:val="fr-FR"/>
              </w:rPr>
            </w:pPr>
            <w:sdt>
              <w:sdtPr>
                <w:rPr>
                  <w:color w:val="0070C0"/>
                  <w:sz w:val="28"/>
                  <w:szCs w:val="28"/>
                </w:rPr>
                <w:id w:val="1049110328"/>
                <w:placeholder>
                  <w:docPart w:val="A19E24BF02594A70B52CBEC168B67FE9"/>
                </w:placeholder>
                <w:temporary/>
                <w:showingPlcHdr/>
                <w15:appearance w15:val="hidden"/>
              </w:sdtPr>
              <w:sdtContent>
                <w:r w:rsidR="00E25A26" w:rsidRPr="0012407D">
                  <w:rPr>
                    <w:color w:val="0070C0"/>
                    <w:sz w:val="28"/>
                    <w:szCs w:val="28"/>
                    <w:lang w:val="fr-FR"/>
                  </w:rPr>
                  <w:t>EDUCATION</w:t>
                </w:r>
              </w:sdtContent>
            </w:sdt>
            <w:r w:rsidR="0012407D">
              <w:rPr>
                <w:color w:val="0070C0"/>
                <w:sz w:val="28"/>
                <w:szCs w:val="28"/>
              </w:rPr>
              <w:t> :</w:t>
            </w:r>
          </w:p>
          <w:p w14:paraId="2CAF3493" w14:textId="473A14EF" w:rsidR="00036450" w:rsidRPr="006D0026" w:rsidRDefault="006D0026" w:rsidP="00AB22C4">
            <w:pPr>
              <w:pStyle w:val="Titre4"/>
              <w:rPr>
                <w:lang w:val="fr-FR"/>
              </w:rPr>
            </w:pPr>
            <w:r w:rsidRPr="006D0026">
              <w:rPr>
                <w:lang w:val="fr-FR"/>
              </w:rPr>
              <w:t>FACULTE DES SCIENSES HUMAINE E</w:t>
            </w:r>
            <w:r>
              <w:rPr>
                <w:lang w:val="fr-FR"/>
              </w:rPr>
              <w:t>T SOCIALE DE TUNIS</w:t>
            </w:r>
          </w:p>
          <w:p w14:paraId="5880A578" w14:textId="653FC1BF" w:rsidR="00036450" w:rsidRPr="00B359E4" w:rsidRDefault="006D0026" w:rsidP="00AB22C4">
            <w:pPr>
              <w:pStyle w:val="Date"/>
            </w:pPr>
            <w:r>
              <w:t>2018</w:t>
            </w:r>
            <w:r w:rsidR="00036450" w:rsidRPr="00B359E4">
              <w:t xml:space="preserve"> - </w:t>
            </w:r>
            <w:r>
              <w:t>2023</w:t>
            </w:r>
          </w:p>
          <w:p w14:paraId="0AF89672" w14:textId="3A561D46" w:rsidR="006D0026" w:rsidRDefault="006D0026" w:rsidP="00AB22C4">
            <w:r>
              <w:t>DEGREE IN HISTORY</w:t>
            </w:r>
            <w:r w:rsidR="00036450" w:rsidRPr="00036450">
              <w:t>.</w:t>
            </w:r>
          </w:p>
          <w:p w14:paraId="5A58E407" w14:textId="06AAC880" w:rsidR="004D3011" w:rsidRDefault="006D0026" w:rsidP="00AB22C4">
            <w:r>
              <w:t>MASTER DEGREE IN ARCHEOLOGIE</w:t>
            </w:r>
            <w:r w:rsidR="00AA3B16">
              <w:t xml:space="preserve"> ISLAMIQUE</w:t>
            </w:r>
          </w:p>
          <w:p w14:paraId="1F30CEEA" w14:textId="77777777" w:rsidR="00036450" w:rsidRDefault="00036450" w:rsidP="00AB22C4"/>
          <w:p w14:paraId="6672A0CF" w14:textId="77777777" w:rsidR="004D3011" w:rsidRDefault="004D3011" w:rsidP="00AB22C4"/>
          <w:p w14:paraId="2508B194" w14:textId="2C01818A" w:rsidR="00261A5F" w:rsidRPr="004D3011" w:rsidRDefault="00261A5F" w:rsidP="00AB22C4">
            <w:pPr>
              <w:pStyle w:val="Titre4"/>
              <w:rPr>
                <w:bCs/>
              </w:rPr>
            </w:pPr>
            <w:r w:rsidRPr="00261A5F">
              <w:t xml:space="preserve">Go My </w:t>
            </w:r>
            <w:r w:rsidR="007F3D8D" w:rsidRPr="00261A5F">
              <w:t>Code</w:t>
            </w:r>
            <w:r w:rsidR="007F3D8D">
              <w:t>:</w:t>
            </w:r>
            <w:r w:rsidRPr="004D3011">
              <w:t xml:space="preserve">  </w:t>
            </w:r>
            <w:r w:rsidRPr="00261A5F">
              <w:t>INTRODUCTION WEB DEVELOPMENT</w:t>
            </w:r>
          </w:p>
          <w:p w14:paraId="75BB116E" w14:textId="09FACDB7" w:rsidR="004D3011" w:rsidRDefault="00261A5F" w:rsidP="00AB22C4">
            <w:r w:rsidRPr="00261A5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 have completed a comprehensive web development curriculum that includes proficiency in HTML, CSS, CSS Layout, and experience with JavaScript and the DOM. I also have hands-on experience building a project and using Git and GitHub for version control and collaboration.</w:t>
            </w:r>
          </w:p>
          <w:p w14:paraId="249899CE" w14:textId="12089FD5" w:rsidR="004D3011" w:rsidRDefault="00261A5F" w:rsidP="00AB22C4">
            <w:pPr>
              <w:pStyle w:val="Titre4"/>
            </w:pPr>
            <w:r w:rsidRPr="00261A5F">
              <w:t xml:space="preserve">Go My </w:t>
            </w:r>
            <w:r w:rsidR="007F3D8D" w:rsidRPr="00261A5F">
              <w:t>Code</w:t>
            </w:r>
            <w:r w:rsidR="007F3D8D">
              <w:t>:</w:t>
            </w:r>
            <w:r w:rsidR="004D3011" w:rsidRPr="004D3011">
              <w:t xml:space="preserve">  </w:t>
            </w:r>
            <w:r w:rsidRPr="00261A5F">
              <w:t>INTRODUCTION</w:t>
            </w:r>
            <w:r>
              <w:t xml:space="preserve"> TO</w:t>
            </w:r>
            <w:r w:rsidRPr="00261A5F">
              <w:t xml:space="preserve"> React </w:t>
            </w:r>
            <w:proofErr w:type="spellStart"/>
            <w:proofErr w:type="gramStart"/>
            <w:r w:rsidRPr="00261A5F">
              <w:t>Js</w:t>
            </w:r>
            <w:proofErr w:type="spellEnd"/>
            <w:r w:rsidR="0012407D">
              <w:t xml:space="preserve"> </w:t>
            </w:r>
            <w:r>
              <w:t>:</w:t>
            </w:r>
            <w:proofErr w:type="gramEnd"/>
          </w:p>
          <w:p w14:paraId="56B626E6" w14:textId="698F80EE" w:rsidR="00261A5F" w:rsidRDefault="00261A5F" w:rsidP="00AB22C4">
            <w:r w:rsidRPr="00261A5F">
              <w:t>I have completed a comprehensive web development curriculum that includes proficiency in algorithm design, data structures, ES6, React (Props, State, Router), Redux, and Rest APIs.</w:t>
            </w:r>
          </w:p>
          <w:p w14:paraId="465ECD06" w14:textId="2B73FAA9" w:rsidR="00261A5F" w:rsidRPr="00261A5F" w:rsidRDefault="00261A5F" w:rsidP="00AB22C4">
            <w:r w:rsidRPr="00261A5F">
              <w:t>Overall, I am confident in my ability to design and implement complex web applications using the latest technologies and best practices.</w:t>
            </w:r>
          </w:p>
          <w:p w14:paraId="4F1279C0" w14:textId="7C77E87C" w:rsidR="00036450" w:rsidRDefault="00036450" w:rsidP="00AB22C4">
            <w:pPr>
              <w:pStyle w:val="Titre2"/>
            </w:pPr>
          </w:p>
          <w:p w14:paraId="12D58F59" w14:textId="77777777" w:rsidR="00036450" w:rsidRPr="004D3011" w:rsidRDefault="00112054" w:rsidP="00AB22C4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2FE6DD17" wp14:editId="4E70F3F6">
                  <wp:extent cx="3756660" cy="1257300"/>
                  <wp:effectExtent l="0" t="0" r="0" b="0"/>
                  <wp:docPr id="12" name="Chart 12" descr="&#10;" title="ARABIC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76A1BE15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7D388" w14:textId="77777777" w:rsidR="004865DA" w:rsidRDefault="004865DA" w:rsidP="000C45FF">
      <w:r>
        <w:separator/>
      </w:r>
    </w:p>
  </w:endnote>
  <w:endnote w:type="continuationSeparator" w:id="0">
    <w:p w14:paraId="7B0F27AD" w14:textId="77777777" w:rsidR="004865DA" w:rsidRDefault="004865D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4F5F8" w14:textId="77777777" w:rsidR="004865DA" w:rsidRDefault="004865DA" w:rsidP="000C45FF">
      <w:r>
        <w:separator/>
      </w:r>
    </w:p>
  </w:footnote>
  <w:footnote w:type="continuationSeparator" w:id="0">
    <w:p w14:paraId="15746647" w14:textId="77777777" w:rsidR="004865DA" w:rsidRDefault="004865D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4CA21" w14:textId="77777777" w:rsidR="00AB22C4" w:rsidRDefault="00AB22C4">
    <w:pPr>
      <w:pStyle w:val="En-tte"/>
    </w:pPr>
  </w:p>
  <w:p w14:paraId="69F528BE" w14:textId="7998A668" w:rsidR="000C45FF" w:rsidRDefault="000C45FF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1996BF" wp14:editId="76B9007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26"/>
    <w:rsid w:val="00036450"/>
    <w:rsid w:val="00094499"/>
    <w:rsid w:val="000C45FF"/>
    <w:rsid w:val="000E3FD1"/>
    <w:rsid w:val="00112054"/>
    <w:rsid w:val="0012407D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1A5F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865DA"/>
    <w:rsid w:val="00486CEE"/>
    <w:rsid w:val="00496591"/>
    <w:rsid w:val="004C63E4"/>
    <w:rsid w:val="004D3011"/>
    <w:rsid w:val="005059DA"/>
    <w:rsid w:val="005262AC"/>
    <w:rsid w:val="005E39D5"/>
    <w:rsid w:val="00600670"/>
    <w:rsid w:val="0062123A"/>
    <w:rsid w:val="00646E75"/>
    <w:rsid w:val="006771D0"/>
    <w:rsid w:val="006D0026"/>
    <w:rsid w:val="00715FCB"/>
    <w:rsid w:val="00743101"/>
    <w:rsid w:val="00764C9F"/>
    <w:rsid w:val="007775E1"/>
    <w:rsid w:val="007867A0"/>
    <w:rsid w:val="007927F5"/>
    <w:rsid w:val="007F3D8D"/>
    <w:rsid w:val="00802CA0"/>
    <w:rsid w:val="009260CD"/>
    <w:rsid w:val="00940A66"/>
    <w:rsid w:val="00952C25"/>
    <w:rsid w:val="00A2118D"/>
    <w:rsid w:val="00AA3B16"/>
    <w:rsid w:val="00AB22C4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F5C0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B359E4"/>
    <w:pPr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1B2ABD"/>
    <w:rPr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E25A26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036450"/>
  </w:style>
  <w:style w:type="character" w:customStyle="1" w:styleId="DateCar">
    <w:name w:val="Date Car"/>
    <w:basedOn w:val="Policepardfaut"/>
    <w:link w:val="Date"/>
    <w:uiPriority w:val="99"/>
    <w:rsid w:val="00036450"/>
    <w:rPr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281FD5"/>
    <w:rPr>
      <w:color w:val="B85A22" w:themeColor="accent2" w:themeShade="BF"/>
      <w:u w:val="single"/>
    </w:rPr>
  </w:style>
  <w:style w:type="character" w:styleId="Mentionnonrsolue">
    <w:name w:val="Unresolved Mention"/>
    <w:basedOn w:val="Policepardfaut"/>
    <w:uiPriority w:val="99"/>
    <w:semiHidden/>
    <w:rsid w:val="004813B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C45FF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C45FF"/>
    <w:rPr>
      <w:sz w:val="22"/>
      <w:szCs w:val="22"/>
    </w:rPr>
  </w:style>
  <w:style w:type="table" w:styleId="Grilledutableau">
    <w:name w:val="Table Grid"/>
    <w:basedOn w:val="Tableau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B2ABD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261A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arnefzi001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omar-nefzi-a41960264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arn\AppData\Local\Microsoft\Office\16.0\DTS\en-US%7bE3A539B2-0CC8-43AA-AAED-8CC6D58806DB%7d\%7b6A7FF2DD-92A6-4425-A06B-2EA8F372287B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alpha val="9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>
          <a:solidFill>
            <a:schemeClr val="dk1">
              <a:alpha val="95000"/>
            </a:schemeClr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97879F15D746FFB81EED8344B1D3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2BD18B-CB58-4E28-A42F-E1E1847ABE3A}"/>
      </w:docPartPr>
      <w:docPartBody>
        <w:p w:rsidR="00041B99" w:rsidRDefault="00000000">
          <w:pPr>
            <w:pStyle w:val="D397879F15D746FFB81EED8344B1D313"/>
          </w:pPr>
          <w:r w:rsidRPr="00CB0055">
            <w:t>Contact</w:t>
          </w:r>
        </w:p>
      </w:docPartBody>
    </w:docPart>
    <w:docPart>
      <w:docPartPr>
        <w:name w:val="9E4D1423C63142A0B2CE75C7666375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63AB84-D303-4192-AACF-90E63F45F8C4}"/>
      </w:docPartPr>
      <w:docPartBody>
        <w:p w:rsidR="00041B99" w:rsidRDefault="00000000">
          <w:pPr>
            <w:pStyle w:val="9E4D1423C63142A0B2CE75C766637587"/>
          </w:pPr>
          <w:r w:rsidRPr="004D3011">
            <w:t>PHONE:</w:t>
          </w:r>
        </w:p>
      </w:docPartBody>
    </w:docPart>
    <w:docPart>
      <w:docPartPr>
        <w:name w:val="9CBDDE0BC4EE455993FC3160108C40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3B0821-608C-481E-8D2C-9240ABF63F4A}"/>
      </w:docPartPr>
      <w:docPartBody>
        <w:p w:rsidR="00041B99" w:rsidRDefault="00000000">
          <w:pPr>
            <w:pStyle w:val="9CBDDE0BC4EE455993FC3160108C40A0"/>
          </w:pPr>
          <w:r w:rsidRPr="004D3011">
            <w:t>EMAIL:</w:t>
          </w:r>
        </w:p>
      </w:docPartBody>
    </w:docPart>
    <w:docPart>
      <w:docPartPr>
        <w:name w:val="A19E24BF02594A70B52CBEC168B67F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07AC74-04A6-48F7-9CFC-BB95DCD2198E}"/>
      </w:docPartPr>
      <w:docPartBody>
        <w:p w:rsidR="00041B99" w:rsidRDefault="00000000">
          <w:pPr>
            <w:pStyle w:val="A19E24BF02594A70B52CBEC168B67FE9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55"/>
    <w:rsid w:val="00041B99"/>
    <w:rsid w:val="0072285E"/>
    <w:rsid w:val="00C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07501C9A58F407CA63990DE692C1806">
    <w:name w:val="B07501C9A58F407CA63990DE692C1806"/>
    <w:rsid w:val="00041B99"/>
  </w:style>
  <w:style w:type="paragraph" w:customStyle="1" w:styleId="D397879F15D746FFB81EED8344B1D313">
    <w:name w:val="D397879F15D746FFB81EED8344B1D313"/>
  </w:style>
  <w:style w:type="paragraph" w:customStyle="1" w:styleId="9E4D1423C63142A0B2CE75C766637587">
    <w:name w:val="9E4D1423C63142A0B2CE75C766637587"/>
  </w:style>
  <w:style w:type="paragraph" w:customStyle="1" w:styleId="9CBDDE0BC4EE455993FC3160108C40A0">
    <w:name w:val="9CBDDE0BC4EE455993FC3160108C40A0"/>
  </w:style>
  <w:style w:type="character" w:styleId="Lienhypertexte">
    <w:name w:val="Hyperlink"/>
    <w:basedOn w:val="Policepardfaut"/>
    <w:uiPriority w:val="99"/>
    <w:unhideWhenUsed/>
    <w:rPr>
      <w:color w:val="C45911" w:themeColor="accent2" w:themeShade="BF"/>
      <w:u w:val="single"/>
    </w:rPr>
  </w:style>
  <w:style w:type="paragraph" w:customStyle="1" w:styleId="A19E24BF02594A70B52CBEC168B67FE9">
    <w:name w:val="A19E24BF02594A70B52CBEC168B67FE9"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{6A7FF2DD-92A6-4425-A06B-2EA8F372287B}tf00546271_win32</Template>
  <TotalTime>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2023-05-04T19:43:00Z</dcterms:created>
  <dcterms:modified xsi:type="dcterms:W3CDTF">2023-05-16T12:01:00Z</dcterms:modified>
</cp:coreProperties>
</file>